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20" w:lineRule="exact"/>
        <w:rPr>
          <w:rFonts w:ascii="微软雅黑" w:hAnsi="微软雅黑" w:eastAsia="微软雅黑"/>
          <w:highlight w:val="blue"/>
        </w:rPr>
      </w:pPr>
    </w:p>
    <w:p>
      <w:pPr>
        <w:snapToGrid w:val="0"/>
        <w:spacing w:line="20" w:lineRule="exact"/>
        <w:rPr>
          <w:rFonts w:ascii="微软雅黑" w:hAnsi="微软雅黑" w:eastAsia="微软雅黑"/>
          <w:highlight w:val="blue"/>
        </w:rPr>
      </w:pPr>
    </w:p>
    <w:p>
      <w:pPr>
        <w:snapToGrid w:val="0"/>
        <w:spacing w:line="20" w:lineRule="exact"/>
        <w:rPr>
          <w:rFonts w:ascii="微软雅黑" w:hAnsi="微软雅黑" w:eastAsia="微软雅黑"/>
          <w:highlight w:val="blue"/>
        </w:rPr>
      </w:pPr>
    </w:p>
    <w:tbl>
      <w:tblPr>
        <w:tblStyle w:val="7"/>
        <w:tblW w:w="120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4006"/>
        <w:gridCol w:w="46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3402" w:type="dxa"/>
            <w:shd w:val="clear" w:color="auto" w:fill="40444D"/>
            <w:vAlign w:val="bottom"/>
          </w:tcPr>
          <w:p>
            <w:pPr>
              <w:snapToGrid w:val="0"/>
              <w:ind w:left="630" w:leftChars="300"/>
              <w:rPr>
                <w:rFonts w:ascii="微软雅黑" w:hAnsi="微软雅黑" w:eastAsia="微软雅黑"/>
                <w:color w:val="C9B697"/>
                <w:spacing w:val="60"/>
                <w:highlight w:val="none"/>
              </w:rPr>
            </w:pPr>
            <w:r>
              <w:rPr>
                <w:rFonts w:hint="eastAsia" w:ascii="微软雅黑" w:hAnsi="微软雅黑" w:eastAsia="微软雅黑"/>
                <w:color w:val="C9B697"/>
                <w:spacing w:val="60"/>
                <w:highlight w:val="none"/>
              </w:rPr>
              <w:t xml:space="preserve"> </w:t>
            </w:r>
          </w:p>
          <w:p>
            <w:pPr>
              <w:snapToGrid w:val="0"/>
              <w:spacing w:line="360" w:lineRule="exact"/>
              <w:ind w:left="630" w:leftChars="300"/>
              <w:rPr>
                <w:rFonts w:ascii="微软雅黑" w:hAnsi="微软雅黑" w:eastAsia="微软雅黑"/>
                <w:color w:val="C9B697"/>
                <w:sz w:val="32"/>
                <w:szCs w:val="32"/>
                <w:highlight w:val="none"/>
              </w:rPr>
            </w:pPr>
            <w:r>
              <w:rPr>
                <w:rFonts w:hint="eastAsia" w:ascii="微软雅黑" w:hAnsi="微软雅黑" w:eastAsia="微软雅黑"/>
                <w:color w:val="C9B697"/>
                <w:sz w:val="32"/>
                <w:szCs w:val="32"/>
                <w:highlight w:val="none"/>
                <w:lang w:val="en-US" w:eastAsia="zh-CN"/>
              </w:rPr>
              <w:t>傅伟业</w:t>
            </w:r>
          </w:p>
          <w:p>
            <w:pPr>
              <w:snapToGrid w:val="0"/>
              <w:spacing w:line="360" w:lineRule="exact"/>
              <w:ind w:left="630" w:leftChars="300"/>
              <w:rPr>
                <w:rFonts w:hint="eastAsia" w:ascii="微软雅黑" w:hAnsi="微软雅黑" w:eastAsia="微软雅黑"/>
                <w:color w:val="C9B697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C9B697"/>
                <w:highlight w:val="none"/>
              </w:rPr>
              <w:t>求职</w:t>
            </w:r>
            <w:r>
              <w:rPr>
                <w:rFonts w:ascii="微软雅黑" w:hAnsi="微软雅黑" w:eastAsia="微软雅黑"/>
                <w:color w:val="C9B697"/>
                <w:highlight w:val="none"/>
              </w:rPr>
              <w:t>意向：</w:t>
            </w:r>
            <w:r>
              <w:rPr>
                <w:rFonts w:hint="eastAsia" w:ascii="微软雅黑" w:hAnsi="微软雅黑" w:eastAsia="微软雅黑"/>
                <w:color w:val="C9B697"/>
                <w:highlight w:val="none"/>
                <w:lang w:val="en-US" w:eastAsia="zh-CN"/>
              </w:rPr>
              <w:t>java开发工程师</w:t>
            </w:r>
          </w:p>
          <w:p>
            <w:pPr>
              <w:snapToGrid w:val="0"/>
              <w:spacing w:line="360" w:lineRule="exact"/>
              <w:ind w:left="630" w:leftChars="300"/>
              <w:rPr>
                <w:rFonts w:ascii="微软雅黑" w:hAnsi="微软雅黑" w:eastAsia="微软雅黑"/>
                <w:color w:val="C9B697"/>
                <w:highlight w:val="none"/>
              </w:rPr>
            </w:pPr>
          </w:p>
        </w:tc>
        <w:tc>
          <w:tcPr>
            <w:tcW w:w="4006" w:type="dxa"/>
            <w:shd w:val="clear" w:color="auto" w:fill="40444D"/>
          </w:tcPr>
          <w:p>
            <w:pPr>
              <w:snapToGrid w:val="0"/>
              <w:rPr>
                <w:rFonts w:ascii="微软雅黑" w:hAnsi="微软雅黑" w:eastAsia="微软雅黑"/>
                <w:color w:val="C9B697"/>
                <w:spacing w:val="60"/>
                <w:sz w:val="10"/>
                <w:highlight w:val="none"/>
              </w:rPr>
            </w:pPr>
            <w:r>
              <w:rPr>
                <w:rFonts w:hint="eastAsia" w:ascii="微软雅黑" w:hAnsi="微软雅黑" w:eastAsia="微软雅黑"/>
                <w:color w:val="C9B697"/>
                <w:spacing w:val="60"/>
                <w:sz w:val="10"/>
                <w:highlight w:val="none"/>
              </w:rPr>
              <w:t xml:space="preserve"> </w:t>
            </w:r>
          </w:p>
          <w:p>
            <w:pPr>
              <w:snapToGrid w:val="0"/>
              <w:spacing w:line="640" w:lineRule="exact"/>
              <w:rPr>
                <w:rFonts w:ascii="微软雅黑" w:hAnsi="微软雅黑" w:eastAsia="微软雅黑"/>
                <w:color w:val="C9B697"/>
                <w:highlight w:val="none"/>
              </w:rPr>
            </w:pPr>
          </w:p>
        </w:tc>
        <w:tc>
          <w:tcPr>
            <w:tcW w:w="4641" w:type="dxa"/>
            <w:shd w:val="clear" w:color="auto" w:fill="40444D"/>
            <w:vAlign w:val="center"/>
          </w:tcPr>
          <w:p>
            <w:pPr>
              <w:snapToGrid w:val="0"/>
              <w:spacing w:line="500" w:lineRule="exact"/>
              <w:ind w:left="630" w:leftChars="300"/>
              <w:rPr>
                <w:rFonts w:ascii="微软雅黑" w:hAnsi="微软雅黑" w:eastAsia="微软雅黑"/>
                <w:color w:val="404040" w:themeColor="text1" w:themeTint="BF"/>
                <w:sz w:val="22"/>
                <w:highlight w:val="no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2049" w:type="dxa"/>
            <w:gridSpan w:val="3"/>
            <w:shd w:val="clear" w:color="auto" w:fill="C9B697"/>
            <w:vAlign w:val="center"/>
          </w:tcPr>
          <w:p>
            <w:pPr>
              <w:snapToGrid w:val="0"/>
              <w:ind w:left="-384" w:leftChars="-183" w:firstLine="880" w:firstLineChars="400"/>
              <w:rPr>
                <w:rFonts w:hint="eastAsia" w:ascii="微软雅黑" w:hAnsi="微软雅黑" w:eastAsia="微软雅黑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出生日期：199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/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联系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电话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13203098849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/ 邮箱：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13203098849@163.com</w:t>
            </w:r>
          </w:p>
        </w:tc>
      </w:tr>
    </w:tbl>
    <w:p>
      <w:pPr>
        <w:snapToGrid w:val="0"/>
        <w:spacing w:before="312" w:beforeLines="100" w:line="360" w:lineRule="exact"/>
        <w:rPr>
          <w:rFonts w:asciiTheme="minorEastAsia" w:hAnsiTheme="minorEastAsia"/>
        </w:rPr>
      </w:pPr>
      <w:bookmarkStart w:id="0" w:name="photo"/>
    </w:p>
    <w:tbl>
      <w:tblPr>
        <w:tblStyle w:val="7"/>
        <w:tblW w:w="118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9818"/>
        <w:gridCol w:w="9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restart"/>
          </w:tcPr>
          <w:p>
            <w:pPr>
              <w:snapToGrid w:val="0"/>
              <w:spacing w:before="312" w:beforeLines="100"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312" w:beforeLines="100" w:line="35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22580"/>
                      <wp:effectExtent l="0" t="0" r="32385" b="20320"/>
                      <wp:docPr id="1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316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" name="矩形: 圆角 3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5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9" name="矩形: 圆角 29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45pt;" coordsize="6597412,323165" o:gfxdata="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bMZEG9YAAAAF&#10;AQAADwAAAAAAAAABACAAAAAiAAAAZHJzL2Rvd25yZXYueG1sUEsBAhQAFAAAAAgAh07iQGcExNR0&#10;AwAAhwoAAA4AAAAAAAAAAQAgAAAAJQEAAGRycy9lMm9Eb2MueG1sUEsFBgAAAAAGAAYAWQEAAAsH&#10;AAAAAA==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jpaAL7YAAADa&#10;AAAADwAAAGRycy9kb3ducmV2LnhtbEWPzQrCMBCE74LvEFbwpokFRapRRBC8KFh9gKXZ/mCzKU2s&#10;+vZGEDwOM/MNs96+bCN66nztWMNsqkAQ587UXGq4XQ+TJQgfkA02jknDmzxsN8PBGlPjnnyhPgul&#10;iBD2KWqoQmhTKX1ekUU/dS1x9ArXWQxRdqU0HT4j3DYyUWohLdYcFypsaV9Rfs8eVoM1N9NzMi+u&#10;tJirXV+cs1M4az0ezdQKRKBX+Id/7aPRkMD3SrwBcvM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6WgC+2AAAA2g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3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kum1qL4AAADa&#10;AAAADwAAAGRycy9kb3ducmV2LnhtbEWPzWrDMBCE74W8g9hCb7WcH4pxo+QQEpI2p7om0NtibW0T&#10;a+VIip2+fVQo9DjMzDfMcn0znRjI+daygmmSgiCurG65VlB+7p4zED4ga+wsk4If8rBeTR6WmGs7&#10;8gcNRahFhLDPUUETQp9L6auGDPrE9sTR+7bOYIjS1VI7HCPcdHKWpi/SYMtxocGeNg1V5+JqFOxO&#10;5+z4Vhy+ZvvNYrF15fup5ItST4/T9BVEoFv4D/+1D1rBHH6vxBs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m1qL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roundrect id="矩形: 圆角 29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kM0HMr4AAADb&#10;AAAADwAAAGRycy9kb3ducmV2LnhtbEWPT2sCMRTE74V+h/AKvdVEoVK3Gz0UFCsI1rXg8e3mdTe4&#10;edlu4r9vbwoFj8PM/IbJZxfXihP1wXrWMBwoEMSVN5ZrDbti/vIGIkRkg61n0nClALPp40OOmfFn&#10;/qLTNtYiQThkqKGJscukDFVDDsPAd8TJ+/G9w5hkX0vT4znBXStHSo2lQ8tpocGOPhqqDtuj02AX&#10;rlweiv2nwuv+93VTxpX6Xmv9/DRU7yAiXeI9/N9eGg2jCfx9S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0HM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8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.09-201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</w:t>
            </w:r>
            <w:r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                                 南华大学</w:t>
            </w:r>
            <w:r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8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tabs>
                <w:tab w:val="left" w:pos="3510"/>
                <w:tab w:val="left" w:pos="7935"/>
              </w:tabs>
              <w:snapToGrid w:val="0"/>
              <w:spacing w:line="380" w:lineRule="exact"/>
              <w:rPr>
                <w:rFonts w:hint="default" w:asciiTheme="minorEastAsia" w:hAnsiTheme="minorEastAsia" w:eastAsia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2017.03-2017.08                                                           系统学习java</w:t>
            </w:r>
          </w:p>
        </w:tc>
        <w:tc>
          <w:tcPr>
            <w:tcW w:w="932" w:type="dxa"/>
            <w:vMerge w:val="restart"/>
          </w:tcPr>
          <w:p>
            <w:pPr>
              <w:snapToGrid w:val="0"/>
              <w:spacing w:before="312" w:beforeLines="100"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snapToGrid w:val="0"/>
              <w:spacing w:before="468" w:beforeLines="150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22580"/>
                      <wp:effectExtent l="0" t="0" r="32385" b="20320"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316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" name="矩形: 圆角 14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5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8" name="矩形: 圆角 1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45pt;" coordsize="6597412,323165" o:gfxdata="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sxkQb1gAAAAUBAAAPAAAAAAAAAAEAIAAAACIAAABkcnMvZG93bnJldi54bWxQSwECFAAUAAAA&#10;CACHTuJApP5HBn8DAACOCgAADgAAAAAAAAABACAAAAAlAQAAZHJzL2Uyb0RvYy54bWxQSwUGAAAA&#10;AAYABgBZAQAAFgcAAAAA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PAhAQrUAAADb&#10;AAAADwAAAGRycy9kb3ducmV2LnhtbEVPSwrCMBDdC94hjOBOExVFqlFEENwoWD3A0Ew/2ExKE6ve&#10;3giCu3m876y3L1uLjlpfOdYwGSsQxJkzFRcabtfDaAnCB2SDtWPS8CYP202/t8bEuCdfqEtDIWII&#10;+wQ1lCE0iZQ+K8miH7uGOHK5ay2GCNtCmhafMdzWcqrUQlqsODaU2NC+pOyePqwGa26m4+k8v9Ji&#10;rnZdfk5P4az1cDBRKxCBXuEv/rmPJs6fwfeXeID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AhAQr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14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BlHI/7sAAADb&#10;AAAADwAAAGRycy9kb3ducmV2LnhtbEVPTYvCMBC9L/gfwgje1lQpItXoQRRdPVmL4G1oxrbYTGqS&#10;Vfffb4SFvc3jfc58+TKteJDzjWUFo2ECgri0uuFKQXHafE5B+ICssbVMCn7Iw3LR+5hjpu2Tj/TI&#10;QyViCPsMFdQhdJmUvqzJoB/ajjhyV+sMhghdJbXDZww3rRwnyUQabDg21NjRqqbyln8bBZvzbXr4&#10;yneX8XaVpmtX7M8F35Ua9EfJDESgV/gX/7l3Os5P4f1LPE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HI/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v:roundrect id="矩形: 圆角 1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Me1oFL0AAADb&#10;AAAADwAAAGRycy9kb3ducmV2LnhtbEWPS2sCQRCE74L/YWjBm84YMMjG0UMgYoRAfIHHdqezu7jT&#10;s+6Mr3+fPgjeuqnqqq+n87uv1ZXaWAW2MBoaUMR5cBUXFnbbr8EEVEzIDuvAZOFBEeazbmeKmQs3&#10;XtN1kwolIRwztFCm1GRax7wkj3EYGmLR/kLrMcnaFtq1eJNwX+s3Y961x4qlocSGPkvKT5uLt1At&#10;/HF52h6+DT4O5/HvMa3M/sfafm9kPkAluqeX+Xm9dIIvsPKLDK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7WgU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  <w:bookmarkStart w:id="1" w:name="work" w:colFirst="1" w:colLast="1"/>
          </w:p>
        </w:tc>
        <w:tc>
          <w:tcPr>
            <w:tcW w:w="9818" w:type="dxa"/>
          </w:tcPr>
          <w:p>
            <w:pPr>
              <w:adjustRightInd w:val="0"/>
              <w:snapToGrid w:val="0"/>
              <w:ind w:left="441" w:leftChars="210" w:right="315" w:rightChars="150" w:firstLine="120" w:firstLineChars="5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ind w:left="441" w:leftChars="210" w:right="315" w:rightChars="150" w:firstLine="120" w:firstLineChars="5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201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10</w:t>
            </w:r>
            <w:r>
              <w:rPr>
                <w:rFonts w:ascii="楷体" w:hAnsi="楷体" w:eastAsia="楷体"/>
                <w:sz w:val="24"/>
                <w:szCs w:val="24"/>
                <w:lang w:eastAsia="zh-CN"/>
              </w:rPr>
              <w:t>–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 201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    </w:t>
            </w:r>
            <w:bookmarkStart w:id="2" w:name="OLE_LINK3"/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湖南</w:t>
            </w:r>
            <w:bookmarkEnd w:id="2"/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长采网络科技有限公司     Java开发工程师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snapToGrid w:val="0"/>
              <w:spacing w:before="468" w:beforeLines="150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650" cy="322580"/>
                      <wp:effectExtent l="0" t="0" r="1270" b="12700"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2872"/>
                                <a:chOff x="0" y="0"/>
                                <a:chExt cx="6597412" cy="322872"/>
                              </a:xfrm>
                            </wpg:grpSpPr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矩形: 圆角 22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23" name="文本框 96"/>
                              <wps:cNvSpPr txBox="1"/>
                              <wps:spPr>
                                <a:xfrm>
                                  <a:off x="132301" y="0"/>
                                  <a:ext cx="1024218" cy="319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rFonts w:hint="eastAsia" w:eastAsiaTheme="minorEastAsia"/>
                                        <w:color w:val="C9B697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技能掌握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4" name="矩形: 圆角 24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5pt;" coordsize="6597412,322872" o:gfxdata="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Lr2/7bVAAAABQEAAA8AAAAAAAAAAQAgAAAAIgAAAGRycy9kb3ducmV2LnhtbFBLAQIUABQAAAAI&#10;AIdO4kAAGorXfwMAAI4KAAAOAAAAAAAAAAEAIAAAACQBAABkcnMvZTJvRG9jLnhtbFBLBQYAAAAA&#10;BgAGAFkBAAAVBwAAAAA=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bfqxE7gAAADb&#10;AAAADwAAAGRycy9kb3ducmV2LnhtbEWP3arCMBCE7wXfIazgnSYtKNJjFBEEbxSsPsDSbH84zaY0&#10;serbG0HwcpiZb5j19mlbMVDvG8cakrkCQVw403Cl4XY9zFYgfEA22DomDS/ysN2MR2vMjHvwhYY8&#10;VCJC2GeooQ6hy6T0RU0W/dx1xNErXW8xRNlX0vT4iHDbylSppbTYcFyosaN9TcV/frcarLmZgdNF&#10;eaXlQu2G8pyfwlnr6SRRfyACPcMv/G0fjYY0gc+X+APk5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fqxE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22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KJg/rb0AAADb&#10;AAAADwAAAGRycy9kb3ducmV2LnhtbEWPzYvCMBTE7wv+D+EJ3tbUIotUowdR/NjT1iJ4ezTPtti8&#10;1CR+/fdmYWGPw8z8hpktnqYVd3K+saxgNExAEJdWN1wpKA7rzwkIH5A1tpZJwYs8LOa9jxlm2j74&#10;h+55qESEsM9QQR1Cl0npy5oM+qHtiKN3ts5giNJVUjt8RLhpZZokX9Jgw3Ghxo6WNZWX/GYUrI+X&#10;yfcu357SzXI8Xrlifyz4qtSgP0qmIAI9w3/4r73VCtIUfr/EHyD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mD+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301;top:0;height:319880;width:1024218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rFonts w:hint="eastAsia" w:eastAsiaTheme="minorEastAsia"/>
                                  <w:color w:val="C9B697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技能掌握</w:t>
                              </w:r>
                            </w:p>
                          </w:txbxContent>
                        </v:textbox>
                      </v:shape>
                      <v:roundrect id="矩形: 圆角 24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fsyorL4AAADb&#10;AAAADwAAAGRycy9kb3ducmV2LnhtbEWPT2sCMRTE74V+h/AKvdVEqUW2Gz0UFCsI1rXg8e3mdTe4&#10;edlu4r9vbwoFj8PM/IbJZxfXihP1wXrWMBwoEMSVN5ZrDbti/jIBESKywdYzabhSgNn08SHHzPgz&#10;f9FpG2uRIBwy1NDE2GVShqohh2HgO+Lk/fjeYUyyr6Xp8ZzgrpUjpd6kQ8tpocGOPhqqDtuj02AX&#10;rlweiv2nwuv+d7wp40p9r7V+fhqqdxCRLvEe/m8vjYbRK/x9S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yor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熟练掌握Java基础编程、有良好的编程规范，熟练掌握集合类、多线程等常用开发技术；  </w:t>
            </w:r>
            <w:bookmarkStart w:id="5" w:name="_GoBack"/>
            <w:bookmarkEnd w:id="5"/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IDEA、Maven等项目开发和管理工具；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Spring、SpringMVC、MyBatis等开源框架；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掌握MySQL数据库、Redis；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熟悉使用Tomcat等主流服务器的配置和部署；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Linux的常用命令；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了解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Freemarker模板引擎技术；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了解html，css，js,ajax,jquery等前端技术和框架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276" w:lineRule="auto"/>
              <w:ind w:left="927" w:leftChars="0" w:hanging="360" w:firstLineChars="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能使用Redis集群用作数据缓存服务器减少关系型数据库的访问压力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="567" w:leftChars="0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10.能使用</w:t>
            </w:r>
            <w:bookmarkStart w:id="3" w:name="OLE_LINK2"/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Nginx</w:t>
            </w:r>
            <w:bookmarkEnd w:id="3"/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与FastDFS整合用作图片服务器;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tabs>
                <w:tab w:val="left" w:pos="3436"/>
              </w:tabs>
              <w:snapToGrid w:val="0"/>
              <w:spacing w:before="468" w:beforeLines="150" w:line="350" w:lineRule="exact"/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22580"/>
                      <wp:effectExtent l="0" t="0" r="1905" b="12700"/>
                      <wp:docPr id="54" name="组合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316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55" name="直接连接符 17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" name="矩形: 圆角 19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57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58" name="矩形: 圆角 2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45pt;" coordsize="6597412,323165" o:gfxdata="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GzGRBvWAAAABQEAAA8AAAAAAAAAAQAgAAAAIgAAAGRycy9kb3ducmV2LnhtbFBLAQIUABQA&#10;AAAIAIdO4kDKQ5UzgQMAAI4KAAAOAAAAAAAAAAEAIAAAACUBAABkcnMvZTJvRG9jLnhtbFBLBQYA&#10;AAAABgAGAFkBAAAYBwAAAAA=&#10;">
                      <o:lock v:ext="edit" aspectratio="f"/>
                      <v:line id="直接连接符 17" o:spid="_x0000_s1026" o:spt="20" style="position:absolute;left:0;top:322872;height:0;width:6597412;" filled="f" stroked="t" coordsize="21600,21600" o:gfxdata="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x8Rt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19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D6VK074AAADb&#10;AAAADwAAAGRycy9kb3ducmV2LnhtbEWPT4vCMBTE7wt+h/AEb2uqqEg1ehBF3T1tLYK3R/Nsi81L&#10;TeKf/fZmYcHjMDO/YebLp2nEnZyvLSsY9BMQxIXVNZcK8sPmcwrCB2SNjWVS8EselovOxxxTbR/8&#10;Q/cslCJC2KeooAqhTaX0RUUGfd+2xNE7W2cwROlKqR0+Itw0cpgkE2mw5rhQYUuriopLdjMKNsfL&#10;9Huf7U7D7Wo0Wrv865jzValed5DMQAR6hnf4v73TCsYT+PsSf4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VK0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roundrect id="矩形: 圆角 2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p4fR1LkAAADb&#10;AAAADwAAAGRycy9kb3ducmV2LnhtbEVPy4rCMBTdD/gP4QruxkRBGarRhaCoIKhVcHltrm2xualN&#10;fP29WQizPJz3ePqylXhQ40vHGnpdBYI4c6bkXMMhnf/+gfAB2WDlmDS8ycN00voZY2Lck3f02Idc&#10;xBD2CWooQqgTKX1WkEXfdTVx5C6usRgibHJpGnzGcFvJvlJDabHk2FBgTbOCsuv+bjWUC3teXtPT&#10;SuH7dBtsz2GtjhutO+2eGoEI9Ar/4q97aTQM4tj4Jf4AO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eH0dS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</w:trPr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spacing w:line="276" w:lineRule="auto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项目一:</w:t>
            </w:r>
          </w:p>
          <w:p>
            <w:pPr>
              <w:ind w:firstLine="420" w:firstLineChars="0"/>
              <w:rPr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项目名称：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平和堂网上商城</w:t>
            </w:r>
          </w:p>
          <w:p>
            <w:pPr>
              <w:ind w:firstLine="420" w:firstLineChars="0"/>
              <w:rPr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开发环境：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idea+mySql +Maven</w:t>
            </w:r>
          </w:p>
          <w:p>
            <w:pPr>
              <w:ind w:firstLine="420" w:firstLineChars="0"/>
              <w:rPr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软件架构：</w:t>
            </w:r>
            <w:r>
              <w:rPr>
                <w:sz w:val="24"/>
                <w:szCs w:val="24"/>
              </w:rPr>
              <w:t>Spring</w:t>
            </w:r>
            <w:r>
              <w:rPr>
                <w:rFonts w:hint="eastAsia"/>
                <w:sz w:val="24"/>
                <w:szCs w:val="24"/>
              </w:rPr>
              <w:t>+ Spring</w:t>
            </w:r>
            <w:r>
              <w:rPr>
                <w:sz w:val="24"/>
                <w:szCs w:val="24"/>
              </w:rPr>
              <w:t>MVC</w:t>
            </w:r>
            <w:r>
              <w:rPr>
                <w:rFonts w:hint="eastAsia"/>
                <w:sz w:val="24"/>
                <w:szCs w:val="24"/>
              </w:rPr>
              <w:t xml:space="preserve"> + Mybatis+redis </w:t>
            </w:r>
          </w:p>
          <w:p>
            <w:pPr>
              <w:widowControl w:val="0"/>
              <w:spacing w:line="276" w:lineRule="auto"/>
              <w:ind w:firstLine="42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项目描述：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电商网站。主要功能包括用户管理，商品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管理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，订单管理等</w:t>
            </w:r>
          </w:p>
          <w:p>
            <w:pPr>
              <w:ind w:firstLine="420" w:firstLineChars="0"/>
              <w:rPr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职责描述：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1：根据需求与前端工程师确定接口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商品的上架，商品列表页面，商品详情页面的展示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，站内搜索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3：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参与查询缓存功能实现</w:t>
            </w:r>
          </w:p>
          <w:p>
            <w:pPr>
              <w:widowControl w:val="0"/>
              <w:spacing w:line="276" w:lineRule="auto"/>
              <w:jc w:val="both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  <w:p>
            <w:pPr>
              <w:widowControl w:val="0"/>
              <w:spacing w:line="276" w:lineRule="auto"/>
              <w:jc w:val="both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  <w:p>
            <w:pPr>
              <w:widowControl w:val="0"/>
              <w:spacing w:line="276" w:lineRule="auto"/>
              <w:jc w:val="both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</w:p>
          <w:p>
            <w:pPr>
              <w:widowControl w:val="0"/>
              <w:spacing w:line="276" w:lineRule="auto"/>
              <w:jc w:val="both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项目二：</w:t>
            </w:r>
          </w:p>
          <w:p>
            <w:pPr>
              <w:widowControl w:val="0"/>
              <w:spacing w:line="276" w:lineRule="auto"/>
              <w:ind w:firstLine="420" w:firstLineChars="0"/>
              <w:jc w:val="both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项目名称：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高桥商城</w:t>
            </w:r>
          </w:p>
          <w:p>
            <w:pPr>
              <w:spacing w:line="276" w:lineRule="auto"/>
              <w:ind w:left="420"/>
              <w:rPr>
                <w:rFonts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开发工具：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IDEA+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Maven</w:t>
            </w:r>
          </w:p>
          <w:p>
            <w:pPr>
              <w:widowControl w:val="0"/>
              <w:spacing w:line="276" w:lineRule="auto"/>
              <w:ind w:firstLine="420" w:firstLineChars="0"/>
              <w:jc w:val="both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软件架构：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SpringMVC + Spring + MyBatis +Solr + Redis </w:t>
            </w:r>
          </w:p>
          <w:p>
            <w:pPr>
              <w:widowControl w:val="0"/>
              <w:spacing w:line="276" w:lineRule="auto"/>
              <w:ind w:firstLine="420" w:firstLineChars="0"/>
              <w:jc w:val="both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项目描述：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该项目为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日用品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销售在线商城，项目主要包括:用户管理模块、订单管理模块、前台首页模块、会员模块、订单模块、搜索模块产品详情页模块几个模块组成。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 </w:t>
            </w:r>
          </w:p>
          <w:p>
            <w:pPr>
              <w:widowControl w:val="0"/>
              <w:spacing w:line="276" w:lineRule="auto"/>
              <w:ind w:firstLine="420" w:firstLineChars="0"/>
              <w:jc w:val="both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职责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描述：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1：参与项目需求分析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2：新增产品列表刷新实现，商品的上架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3:分类管理菜单展示，修改和删除菜单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4:日常开发文档整理 </w:t>
            </w:r>
          </w:p>
          <w:p>
            <w:pPr>
              <w:widowControl w:val="0"/>
              <w:spacing w:line="276" w:lineRule="auto"/>
              <w:jc w:val="both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项目三:</w:t>
            </w:r>
          </w:p>
          <w:p>
            <w:pPr>
              <w:spacing w:line="276" w:lineRule="auto"/>
              <w:ind w:left="42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项目名称：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xx公司自动化办公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系统</w:t>
            </w:r>
          </w:p>
          <w:p>
            <w:pPr>
              <w:spacing w:line="276" w:lineRule="auto"/>
              <w:ind w:left="420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开发工具：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IDEA+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Maven</w:t>
            </w:r>
          </w:p>
          <w:p>
            <w:pPr>
              <w:spacing w:line="276" w:lineRule="auto"/>
              <w:ind w:left="42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软件架构：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SpringMVC+Spring+MyBatis</w:t>
            </w:r>
          </w:p>
          <w:p>
            <w:pPr>
              <w:spacing w:line="276" w:lineRule="auto"/>
              <w:ind w:left="420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项目描述：</w:t>
            </w:r>
          </w:p>
          <w:p>
            <w:pPr>
              <w:spacing w:line="276" w:lineRule="auto"/>
              <w:ind w:left="840" w:leftChars="0" w:firstLine="741" w:firstLineChars="309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该项目是一个大型企业自动化办公系统:分为用户登陆系统,人资管理系统,财务系统,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行政系统等四个子模块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。</w:t>
            </w:r>
          </w:p>
          <w:p>
            <w:pPr>
              <w:spacing w:line="276" w:lineRule="auto"/>
              <w:ind w:left="420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责任描述: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4" w:name="OLE_LINK1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1:负责人资系统开发:员工信息录入,信息查询,信息修改,删除,员工列表分页展示。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2：参与行政系统的开发:文件下发接收和会议计划等。</w:t>
            </w:r>
          </w:p>
          <w:p>
            <w:pPr>
              <w:widowControl w:val="0"/>
              <w:spacing w:line="276" w:lineRule="auto"/>
              <w:ind w:left="882" w:leftChars="420" w:firstLine="42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3：参与财务系统的开发:报表的在线填报数据处理,非法数据的过滤,数据持久化等。</w:t>
            </w:r>
            <w:bookmarkEnd w:id="4"/>
          </w:p>
          <w:p>
            <w:pPr>
              <w:numPr>
                <w:ilvl w:val="0"/>
                <w:numId w:val="0"/>
              </w:numPr>
              <w:spacing w:line="276" w:lineRule="auto"/>
              <w:ind w:left="1260" w:leftChars="0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tabs>
                <w:tab w:val="left" w:pos="3436"/>
                <w:tab w:val="left" w:pos="7972"/>
              </w:tabs>
              <w:snapToGrid w:val="0"/>
              <w:spacing w:before="468" w:beforeLines="150" w:line="350" w:lineRule="exact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650" cy="322580"/>
                      <wp:effectExtent l="0" t="0" r="1270" b="12700"/>
                      <wp:docPr id="59" name="组合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2872"/>
                                <a:chOff x="0" y="0"/>
                                <a:chExt cx="6597412" cy="322872"/>
                              </a:xfrm>
                            </wpg:grpSpPr>
                            <wps:wsp>
                              <wps:cNvPr id="60" name="直接连接符 485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矩形: 圆角 486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62" name="文本框 96"/>
                              <wps:cNvSpPr txBox="1"/>
                              <wps:spPr>
                                <a:xfrm>
                                  <a:off x="132301" y="0"/>
                                  <a:ext cx="1024218" cy="319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rFonts w:hint="eastAsia" w:eastAsiaTheme="minorEastAsia"/>
                                        <w:color w:val="C9B697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3" name="矩形: 圆角 48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5pt;" coordsize="6597412,322872" o:gfxdata="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Lr2/7bVAAAABQEAAA8AAAAAAAAAAQAgAAAAIgAAAGRycy9kb3ducmV2LnhtbFBLAQIUABQAAAAI&#10;AIdO4kC3p++qfwMAAJEKAAAOAAAAAAAAAAEAIAAAACQBAABkcnMvZTJvRG9jLnhtbFBLBQYAAAAA&#10;BgAGAFkBAAAVBwAAAAA=&#10;">
                      <o:lock v:ext="edit" aspectratio="f"/>
                      <v:line id="直接连接符 485" o:spid="_x0000_s1026" o:spt="20" style="position:absolute;left:0;top:322872;height:0;width:6597412;" filled="f" stroked="t" coordsize="21600,21600" o:gfxdata="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3K1ItAAAANsAAAAPAAAA&#10;AAAAAAEAIAAAACIAAABkcnMvZG93bnJldi54bWxQSwECFAAUAAAACACHTuJAMy8FnjsAAAA5AAAA&#10;EAAAAAAAAAABACAAAAADAQAAZHJzL3NoYXBleG1sLnhtbFBLBQYAAAAABgAGAFsBAACtAwAAAAA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486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TiAYGr0AAADb&#10;AAAADwAAAGRycy9kb3ducmV2LnhtbEWPzYvCMBTE7wv+D+EJ3ta0IiLV6EEUP/Zktwh7ezTPtti8&#10;1CR+/fcbYWGPw8z8hpkvn6YVd3K+sawgHSYgiEurG64UFN+bzykIH5A1tpZJwYs8LBe9jzlm2j74&#10;SPc8VCJC2GeooA6hy6T0ZU0G/dB2xNE7W2cwROkqqR0+Ity0cpQkE2mw4bhQY0ermspLfjMKNqfL&#10;9Guf735G29V4vHbF4VTwValBP01mIAI9w3/4r73TCiYpvL/E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Bga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301;top:0;height:319880;width:1024218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rFonts w:hint="eastAsia" w:eastAsiaTheme="minorEastAsia"/>
                                  <w:color w:val="C9B697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roundrect id="矩形: 圆角 48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Z0+JGLwAAADb&#10;AAAADwAAAGRycy9kb3ducmV2LnhtbEWPS4sCMRCE7wv+h9CCtzVRUWTW6GFBUUHwteCxnfTODE46&#10;4yS+/r0RBI9FVX1FjSZ3W4or1b5wrKHTViCIU2cKzjTsd9PvIQgfkA2WjknDgzxMxo2vESbG3XhD&#10;123IRISwT1BDHkKVSOnTnCz6tquIo/fvaoshyjqTpsZbhNtSdpUaSIsFx4UcK/rNKT1tL1ZDMbPH&#10;+Wl3WCh8HM799TEs1d9K61azo35ABLqHT/jdnhsNgx68vsQfIM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PiR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818" w:type="dxa"/>
          </w:tcPr>
          <w:p>
            <w:pPr>
              <w:spacing w:line="276" w:lineRule="auto"/>
              <w:ind w:left="1679" w:leftChars="228" w:hanging="1200" w:hangingChars="500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个人方面：拥有较强的学习能力。能够很快适应工作环境并快速融入团队，能在压力环境下完成工作任务。</w:t>
            </w:r>
          </w:p>
          <w:p>
            <w:pPr>
              <w:spacing w:line="276" w:lineRule="auto"/>
              <w:ind w:left="1679" w:leftChars="228" w:hanging="1200" w:hangingChars="500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工作态度：执行力强，能接受公司加班文化。希望在工作中不断提升自己的专业技能。</w:t>
            </w:r>
          </w:p>
          <w:p>
            <w:pPr>
              <w:spacing w:line="276" w:lineRule="auto"/>
              <w:ind w:left="1679" w:leftChars="228" w:hanging="1200" w:hangingChars="500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</w:p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932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0"/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sectPr>
      <w:headerReference r:id="rId3" w:type="default"/>
      <w:pgSz w:w="11906" w:h="16838"/>
      <w:pgMar w:top="284" w:right="0" w:bottom="284" w:left="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7822565" cy="254000"/>
              <wp:effectExtent l="0" t="0" r="7620" b="0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2276" cy="254000"/>
                      </a:xfrm>
                      <a:prstGeom prst="rect">
                        <a:avLst/>
                      </a:prstGeom>
                      <a:solidFill>
                        <a:srgbClr val="40444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20pt;width:615.95pt;mso-position-horizontal:left;mso-position-horizontal-relative:margin;z-index:251660288;v-text-anchor:middle;mso-width-relative:page;mso-height-relative:page;" fillcolor="#40444D" filled="t" stroked="f" coordsize="21600,21600" o:gfxdata="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t+jr0gAAAAUBAAAPAAAAAAAA&#10;AAEAIAAAACIAAABkcnMvZG93bnJldi54bWxQSwECFAAUAAAACACHTuJAIlBck1ECAAB/BAAADgAA&#10;AAAAAAABACAAAAAhAQAAZHJzL2Uyb0RvYy54bWxQSwUGAAAAAAYABgBZAQAA5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1FA"/>
    <w:multiLevelType w:val="multilevel"/>
    <w:tmpl w:val="15A171FA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358F1"/>
    <w:rsid w:val="0000037E"/>
    <w:rsid w:val="0000133D"/>
    <w:rsid w:val="000248D3"/>
    <w:rsid w:val="00036377"/>
    <w:rsid w:val="00057AE2"/>
    <w:rsid w:val="00084211"/>
    <w:rsid w:val="000A5775"/>
    <w:rsid w:val="000B2491"/>
    <w:rsid w:val="000C06AB"/>
    <w:rsid w:val="000C55D6"/>
    <w:rsid w:val="000D49DB"/>
    <w:rsid w:val="000F39AF"/>
    <w:rsid w:val="000F5DA7"/>
    <w:rsid w:val="001049B1"/>
    <w:rsid w:val="00114F4C"/>
    <w:rsid w:val="00117FF3"/>
    <w:rsid w:val="001353F8"/>
    <w:rsid w:val="00140EF2"/>
    <w:rsid w:val="00173D95"/>
    <w:rsid w:val="00181122"/>
    <w:rsid w:val="00182CE2"/>
    <w:rsid w:val="00195FC7"/>
    <w:rsid w:val="001A7A5D"/>
    <w:rsid w:val="001A7B44"/>
    <w:rsid w:val="001B449A"/>
    <w:rsid w:val="001B629A"/>
    <w:rsid w:val="001D597D"/>
    <w:rsid w:val="001F7F0B"/>
    <w:rsid w:val="002009F5"/>
    <w:rsid w:val="00201506"/>
    <w:rsid w:val="00201A09"/>
    <w:rsid w:val="00216FF7"/>
    <w:rsid w:val="00217A7B"/>
    <w:rsid w:val="002207B6"/>
    <w:rsid w:val="00231114"/>
    <w:rsid w:val="00253141"/>
    <w:rsid w:val="00253608"/>
    <w:rsid w:val="00254868"/>
    <w:rsid w:val="002559D7"/>
    <w:rsid w:val="00274721"/>
    <w:rsid w:val="0028301B"/>
    <w:rsid w:val="00291E2D"/>
    <w:rsid w:val="0029360D"/>
    <w:rsid w:val="002A4AFA"/>
    <w:rsid w:val="002E3526"/>
    <w:rsid w:val="00317EF6"/>
    <w:rsid w:val="00326844"/>
    <w:rsid w:val="0034264A"/>
    <w:rsid w:val="003516A3"/>
    <w:rsid w:val="00363784"/>
    <w:rsid w:val="00365F7B"/>
    <w:rsid w:val="003765EC"/>
    <w:rsid w:val="003B6BEB"/>
    <w:rsid w:val="003B6D34"/>
    <w:rsid w:val="003C2664"/>
    <w:rsid w:val="003F4EAD"/>
    <w:rsid w:val="00405889"/>
    <w:rsid w:val="00427549"/>
    <w:rsid w:val="00430A56"/>
    <w:rsid w:val="00437044"/>
    <w:rsid w:val="004600CF"/>
    <w:rsid w:val="0046046C"/>
    <w:rsid w:val="00482423"/>
    <w:rsid w:val="00487524"/>
    <w:rsid w:val="004A56F5"/>
    <w:rsid w:val="004B447F"/>
    <w:rsid w:val="004C737C"/>
    <w:rsid w:val="004C77DB"/>
    <w:rsid w:val="005125CE"/>
    <w:rsid w:val="00512A3D"/>
    <w:rsid w:val="00517A82"/>
    <w:rsid w:val="0052547F"/>
    <w:rsid w:val="00544E0F"/>
    <w:rsid w:val="00555BAF"/>
    <w:rsid w:val="00573267"/>
    <w:rsid w:val="005767D7"/>
    <w:rsid w:val="00592051"/>
    <w:rsid w:val="00597256"/>
    <w:rsid w:val="005B4866"/>
    <w:rsid w:val="005B7939"/>
    <w:rsid w:val="005C46FD"/>
    <w:rsid w:val="005C607B"/>
    <w:rsid w:val="005E48C1"/>
    <w:rsid w:val="006055BF"/>
    <w:rsid w:val="00613514"/>
    <w:rsid w:val="00626F95"/>
    <w:rsid w:val="006271F3"/>
    <w:rsid w:val="006550CA"/>
    <w:rsid w:val="00666FDD"/>
    <w:rsid w:val="00692FB9"/>
    <w:rsid w:val="00695A7C"/>
    <w:rsid w:val="006A7227"/>
    <w:rsid w:val="006B1012"/>
    <w:rsid w:val="006C7B94"/>
    <w:rsid w:val="006D3FFC"/>
    <w:rsid w:val="006D6D79"/>
    <w:rsid w:val="006E1A06"/>
    <w:rsid w:val="006E6252"/>
    <w:rsid w:val="006F1242"/>
    <w:rsid w:val="00701DD9"/>
    <w:rsid w:val="00715129"/>
    <w:rsid w:val="00725686"/>
    <w:rsid w:val="00734752"/>
    <w:rsid w:val="00762CFA"/>
    <w:rsid w:val="007710E9"/>
    <w:rsid w:val="00773D6C"/>
    <w:rsid w:val="00774332"/>
    <w:rsid w:val="007A7DEA"/>
    <w:rsid w:val="007B0807"/>
    <w:rsid w:val="007C1714"/>
    <w:rsid w:val="007C4350"/>
    <w:rsid w:val="007D38C7"/>
    <w:rsid w:val="007D7E14"/>
    <w:rsid w:val="007F4B90"/>
    <w:rsid w:val="00836143"/>
    <w:rsid w:val="00856AAB"/>
    <w:rsid w:val="00856FFC"/>
    <w:rsid w:val="00861F03"/>
    <w:rsid w:val="0087697A"/>
    <w:rsid w:val="00894B7B"/>
    <w:rsid w:val="008A5F85"/>
    <w:rsid w:val="008D3104"/>
    <w:rsid w:val="008E56B2"/>
    <w:rsid w:val="008E5B36"/>
    <w:rsid w:val="008F55C0"/>
    <w:rsid w:val="00906E86"/>
    <w:rsid w:val="00917FD2"/>
    <w:rsid w:val="00931A05"/>
    <w:rsid w:val="009718B5"/>
    <w:rsid w:val="00972AF1"/>
    <w:rsid w:val="00976AA7"/>
    <w:rsid w:val="009820BC"/>
    <w:rsid w:val="009A21C5"/>
    <w:rsid w:val="009A4495"/>
    <w:rsid w:val="009B2385"/>
    <w:rsid w:val="009C31B4"/>
    <w:rsid w:val="009D7E2B"/>
    <w:rsid w:val="009E7758"/>
    <w:rsid w:val="009F00DB"/>
    <w:rsid w:val="00A96B78"/>
    <w:rsid w:val="00A97A65"/>
    <w:rsid w:val="00AA4E02"/>
    <w:rsid w:val="00AB1A43"/>
    <w:rsid w:val="00AB2059"/>
    <w:rsid w:val="00AC6129"/>
    <w:rsid w:val="00AD39AB"/>
    <w:rsid w:val="00AD40A7"/>
    <w:rsid w:val="00AF06FB"/>
    <w:rsid w:val="00B07C75"/>
    <w:rsid w:val="00B362D2"/>
    <w:rsid w:val="00B61D5A"/>
    <w:rsid w:val="00B65619"/>
    <w:rsid w:val="00B732DF"/>
    <w:rsid w:val="00B743F7"/>
    <w:rsid w:val="00B74EBC"/>
    <w:rsid w:val="00B755DF"/>
    <w:rsid w:val="00B84686"/>
    <w:rsid w:val="00B91500"/>
    <w:rsid w:val="00BD7984"/>
    <w:rsid w:val="00BE1B38"/>
    <w:rsid w:val="00C1020A"/>
    <w:rsid w:val="00C253D3"/>
    <w:rsid w:val="00C32681"/>
    <w:rsid w:val="00C407AF"/>
    <w:rsid w:val="00C60009"/>
    <w:rsid w:val="00C72A76"/>
    <w:rsid w:val="00CA285B"/>
    <w:rsid w:val="00CB2B38"/>
    <w:rsid w:val="00CC2936"/>
    <w:rsid w:val="00CF5955"/>
    <w:rsid w:val="00D023F5"/>
    <w:rsid w:val="00D10FE6"/>
    <w:rsid w:val="00D16AF3"/>
    <w:rsid w:val="00D26016"/>
    <w:rsid w:val="00D45A27"/>
    <w:rsid w:val="00D465DB"/>
    <w:rsid w:val="00D83CE2"/>
    <w:rsid w:val="00D87B99"/>
    <w:rsid w:val="00D945FB"/>
    <w:rsid w:val="00DB450B"/>
    <w:rsid w:val="00DC395B"/>
    <w:rsid w:val="00DC5917"/>
    <w:rsid w:val="00DC7676"/>
    <w:rsid w:val="00DD7306"/>
    <w:rsid w:val="00DE4B68"/>
    <w:rsid w:val="00E01D3E"/>
    <w:rsid w:val="00E04CC7"/>
    <w:rsid w:val="00E15856"/>
    <w:rsid w:val="00E17BB2"/>
    <w:rsid w:val="00E227E5"/>
    <w:rsid w:val="00E24011"/>
    <w:rsid w:val="00E30116"/>
    <w:rsid w:val="00E420E1"/>
    <w:rsid w:val="00E51F9F"/>
    <w:rsid w:val="00E612A1"/>
    <w:rsid w:val="00E757CA"/>
    <w:rsid w:val="00EA6DC8"/>
    <w:rsid w:val="00EB56D7"/>
    <w:rsid w:val="00EE02B2"/>
    <w:rsid w:val="00EE16B3"/>
    <w:rsid w:val="00EE2644"/>
    <w:rsid w:val="00F014B4"/>
    <w:rsid w:val="00F12E0B"/>
    <w:rsid w:val="00F169F4"/>
    <w:rsid w:val="00F20E7D"/>
    <w:rsid w:val="00F32510"/>
    <w:rsid w:val="00F42A6A"/>
    <w:rsid w:val="00F53869"/>
    <w:rsid w:val="00F54448"/>
    <w:rsid w:val="00F61423"/>
    <w:rsid w:val="00F87584"/>
    <w:rsid w:val="00FA0255"/>
    <w:rsid w:val="00FC164A"/>
    <w:rsid w:val="00FE3F4E"/>
    <w:rsid w:val="00FF523C"/>
    <w:rsid w:val="0188035F"/>
    <w:rsid w:val="02F358F1"/>
    <w:rsid w:val="0B3648C9"/>
    <w:rsid w:val="0C3720F7"/>
    <w:rsid w:val="0CD31653"/>
    <w:rsid w:val="1DFE5BB5"/>
    <w:rsid w:val="21AA6826"/>
    <w:rsid w:val="29135D08"/>
    <w:rsid w:val="2B0A2818"/>
    <w:rsid w:val="33166966"/>
    <w:rsid w:val="3B5F0DDB"/>
    <w:rsid w:val="3FE92C50"/>
    <w:rsid w:val="40646193"/>
    <w:rsid w:val="41C72771"/>
    <w:rsid w:val="421A567D"/>
    <w:rsid w:val="446D730C"/>
    <w:rsid w:val="469E53D5"/>
    <w:rsid w:val="4D365A2E"/>
    <w:rsid w:val="50653762"/>
    <w:rsid w:val="51E46CA1"/>
    <w:rsid w:val="5B094362"/>
    <w:rsid w:val="5F97008F"/>
    <w:rsid w:val="638A5749"/>
    <w:rsid w:val="67AD5220"/>
    <w:rsid w:val="6CB3005E"/>
    <w:rsid w:val="755A5A5F"/>
    <w:rsid w:val="7C5E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8"/>
    <w:link w:val="4"/>
    <w:uiPriority w:val="99"/>
    <w:rPr>
      <w:sz w:val="18"/>
      <w:szCs w:val="18"/>
    </w:rPr>
  </w:style>
  <w:style w:type="character" w:customStyle="1" w:styleId="11">
    <w:name w:val="页脚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日期字符"/>
    <w:basedOn w:val="8"/>
    <w:link w:val="2"/>
    <w:semiHidden/>
    <w:qFormat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未处理的提及1"/>
    <w:basedOn w:val="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Kingsoft\office6\script\resume_download_cache\15e3bbab2ea99eca0c4dce0a8a9607d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03B65E-91AE-AC4F-959E-2B3F8879ED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15e3bbab2ea99eca0c4dce0a8a9607de.docx</Template>
  <Pages>2</Pages>
  <Words>1214</Words>
  <Characters>1366</Characters>
  <Lines>62</Lines>
  <Paragraphs>51</Paragraphs>
  <TotalTime>56</TotalTime>
  <ScaleCrop>false</ScaleCrop>
  <LinksUpToDate>false</LinksUpToDate>
  <CharactersWithSpaces>1401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2018-10-12T04:07:00Z</dcterms:created>
  <dc:creator>666</dc:creator>
  <cp:lastModifiedBy>666</cp:lastModifiedBy>
  <dcterms:modified xsi:type="dcterms:W3CDTF">2019-09-24T04:07:31Z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2052-11.1.0.9098</vt:lpwstr>
  </property>
</Properties>
</file>